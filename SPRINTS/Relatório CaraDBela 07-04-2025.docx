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1F50B" w14:textId="77777777" w:rsidR="006D7D31" w:rsidRDefault="00000000">
      <w:r>
        <w:rPr>
          <w:rStyle w:val="Fontepargpadro"/>
          <w:b/>
          <w:bCs/>
        </w:rPr>
        <w:t>Mini Relatório - Desenvolvimento do MVP</w:t>
      </w:r>
    </w:p>
    <w:p w14:paraId="12B2A22E" w14:textId="77777777" w:rsidR="006D7D31" w:rsidRDefault="00000000">
      <w:r>
        <w:rPr>
          <w:rStyle w:val="Fontepargpadro"/>
          <w:b/>
          <w:bCs/>
        </w:rPr>
        <w:t>Data:</w:t>
      </w:r>
      <w:r>
        <w:t xml:space="preserve"> 07/04/2025</w:t>
      </w:r>
    </w:p>
    <w:p w14:paraId="6A0489DD" w14:textId="77777777" w:rsidR="006D7D31" w:rsidRDefault="00000000">
      <w:r>
        <w:t>Devido ao pedido do professor para redirecionar o projeto para algo relacionado com robótica, decidimos alterar o objetivo do projeto para se adequar melhor a essa proposta.</w:t>
      </w:r>
    </w:p>
    <w:p w14:paraId="4B29C43E" w14:textId="77777777" w:rsidR="006D7D31" w:rsidRDefault="00000000">
      <w:r>
        <w:t xml:space="preserve">A nova proposta é a criação de um sistema de auditoria de logins em </w:t>
      </w:r>
      <w:proofErr w:type="spellStart"/>
      <w:r>
        <w:t>IoTs</w:t>
      </w:r>
      <w:proofErr w:type="spellEnd"/>
      <w:r>
        <w:t xml:space="preserve"> (Internet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). Essa auditoria consiste na criação de uma base de dados que armazena informações de logins nestes dispositivos, tais como data, hora, e </w:t>
      </w:r>
      <w:proofErr w:type="spellStart"/>
      <w:r>
        <w:t>ip</w:t>
      </w:r>
      <w:proofErr w:type="spellEnd"/>
      <w:r>
        <w:t xml:space="preserve"> do momento do login. Além disto, armazenar também as informações de tentativas de logins falhos, com data, hora, </w:t>
      </w:r>
      <w:proofErr w:type="spellStart"/>
      <w:r>
        <w:t>ip</w:t>
      </w:r>
      <w:proofErr w:type="spellEnd"/>
      <w:r>
        <w:t xml:space="preserve"> e motivo da falha.</w:t>
      </w:r>
      <w:r>
        <w:br/>
      </w:r>
    </w:p>
    <w:p w14:paraId="1C5A5A03" w14:textId="77777777" w:rsidR="006D7D31" w:rsidRDefault="00000000">
      <w:pPr>
        <w:rPr>
          <w:b/>
          <w:bCs/>
        </w:rPr>
      </w:pPr>
      <w:r>
        <w:rPr>
          <w:b/>
          <w:bCs/>
        </w:rPr>
        <w:t>Pontos abordados e progresso:</w:t>
      </w:r>
    </w:p>
    <w:p w14:paraId="513BF69C" w14:textId="77777777" w:rsidR="006D7D31" w:rsidRDefault="00000000">
      <w:pPr>
        <w:numPr>
          <w:ilvl w:val="0"/>
          <w:numId w:val="2"/>
        </w:numPr>
      </w:pPr>
      <w:r>
        <w:rPr>
          <w:rStyle w:val="Fontepargpadro"/>
          <w:b/>
          <w:bCs/>
        </w:rPr>
        <w:t>Redefinição do projeto e encaminhamento do trabalho</w:t>
      </w:r>
    </w:p>
    <w:p w14:paraId="0470B07E" w14:textId="77777777" w:rsidR="006D7D31" w:rsidRDefault="00000000">
      <w:pPr>
        <w:numPr>
          <w:ilvl w:val="1"/>
          <w:numId w:val="1"/>
        </w:numPr>
      </w:pPr>
      <w:r>
        <w:t>O projeto foi reelaborado e novas diretrizes foram distribuídas aos membros do grupo.</w:t>
      </w:r>
    </w:p>
    <w:p w14:paraId="722F81E0" w14:textId="77777777" w:rsidR="006D7D31" w:rsidRDefault="00000000">
      <w:pPr>
        <w:numPr>
          <w:ilvl w:val="0"/>
          <w:numId w:val="1"/>
        </w:numPr>
      </w:pPr>
      <w:r>
        <w:rPr>
          <w:rStyle w:val="Fontepargpadro"/>
          <w:b/>
          <w:bCs/>
        </w:rPr>
        <w:t>Criação do Logo</w:t>
      </w:r>
    </w:p>
    <w:p w14:paraId="23965FBE" w14:textId="77777777" w:rsidR="006D7D31" w:rsidRDefault="00000000">
      <w:pPr>
        <w:numPr>
          <w:ilvl w:val="1"/>
          <w:numId w:val="1"/>
        </w:numPr>
      </w:pPr>
      <w:r>
        <w:t>A primeira versão do logo foi finalizada.</w:t>
      </w:r>
    </w:p>
    <w:p w14:paraId="5AE3CF1E" w14:textId="77777777" w:rsidR="006D7D31" w:rsidRDefault="00000000">
      <w:pPr>
        <w:numPr>
          <w:ilvl w:val="0"/>
          <w:numId w:val="1"/>
        </w:numPr>
      </w:pPr>
      <w:r>
        <w:rPr>
          <w:rStyle w:val="Fontepargpadro"/>
          <w:b/>
          <w:bCs/>
        </w:rPr>
        <w:t>Inicio do UML</w:t>
      </w:r>
    </w:p>
    <w:p w14:paraId="708D9C98" w14:textId="77777777" w:rsidR="006D7D31" w:rsidRDefault="00000000">
      <w:pPr>
        <w:numPr>
          <w:ilvl w:val="1"/>
          <w:numId w:val="1"/>
        </w:numPr>
      </w:pPr>
      <w:r>
        <w:t>Iniciamos a criação de um UML da base de dados, que será atualizado conforme o aprendizado das ferramentas.</w:t>
      </w:r>
    </w:p>
    <w:p w14:paraId="03BD663D" w14:textId="77777777" w:rsidR="006D7D31" w:rsidRDefault="00000000">
      <w:pPr>
        <w:numPr>
          <w:ilvl w:val="0"/>
          <w:numId w:val="1"/>
        </w:numPr>
      </w:pPr>
      <w:r>
        <w:rPr>
          <w:rStyle w:val="Fontepargpadro"/>
          <w:b/>
          <w:bCs/>
        </w:rPr>
        <w:t>Aprendizado da Ferramenta</w:t>
      </w:r>
    </w:p>
    <w:p w14:paraId="1407DEBF" w14:textId="77777777" w:rsidR="006D7D31" w:rsidRDefault="00000000">
      <w:pPr>
        <w:numPr>
          <w:ilvl w:val="1"/>
          <w:numId w:val="1"/>
        </w:numPr>
      </w:pPr>
      <w:r>
        <w:t>Iniciamos a pesquisa de como criar uma base de dados e as ferramentas utilizadas.</w:t>
      </w:r>
    </w:p>
    <w:p w14:paraId="0CF8FBCA" w14:textId="77777777" w:rsidR="006D7D31" w:rsidRDefault="00000000">
      <w:pPr>
        <w:rPr>
          <w:b/>
          <w:bCs/>
        </w:rPr>
      </w:pPr>
      <w:r>
        <w:rPr>
          <w:b/>
          <w:bCs/>
        </w:rPr>
        <w:t>Próximos Passos:</w:t>
      </w:r>
    </w:p>
    <w:p w14:paraId="46E022EA" w14:textId="77777777" w:rsidR="006D7D31" w:rsidRDefault="00000000">
      <w:pPr>
        <w:numPr>
          <w:ilvl w:val="0"/>
          <w:numId w:val="3"/>
        </w:numPr>
      </w:pPr>
      <w:r>
        <w:t>Finalizar o UML</w:t>
      </w:r>
    </w:p>
    <w:p w14:paraId="1FA83D22" w14:textId="77777777" w:rsidR="006D7D31" w:rsidRDefault="00000000">
      <w:pPr>
        <w:numPr>
          <w:ilvl w:val="0"/>
          <w:numId w:val="3"/>
        </w:numPr>
      </w:pPr>
      <w:r>
        <w:t>Concluir a pesquisa de como criar uma base de dados.</w:t>
      </w:r>
    </w:p>
    <w:p w14:paraId="143DF7D4" w14:textId="77777777" w:rsidR="006D7D31" w:rsidRDefault="00000000">
      <w:pPr>
        <w:numPr>
          <w:ilvl w:val="0"/>
          <w:numId w:val="3"/>
        </w:numPr>
      </w:pPr>
      <w:r>
        <w:t>Definir as ferramentas e linguagem que será utilizada</w:t>
      </w:r>
    </w:p>
    <w:p w14:paraId="28593584" w14:textId="77777777" w:rsidR="006D7D31" w:rsidRDefault="00000000">
      <w:pPr>
        <w:numPr>
          <w:ilvl w:val="0"/>
          <w:numId w:val="3"/>
        </w:numPr>
      </w:pPr>
      <w:r>
        <w:t>Iniciar a execução prática.</w:t>
      </w:r>
    </w:p>
    <w:p w14:paraId="0166D6F5" w14:textId="77777777" w:rsidR="006D7D31" w:rsidRDefault="00000000">
      <w:r>
        <w:rPr>
          <w:rStyle w:val="Fontepargpadro"/>
          <w:b/>
          <w:bCs/>
        </w:rPr>
        <w:t>Conclusão:</w:t>
      </w:r>
      <w:r>
        <w:br/>
        <w:t xml:space="preserve">Com a mudança de proposta, o grupo decidiu focar-se mais inicialmente na pesquisa e aprendizado das ferramentas, isto ocorreu pela falta de contato e conhecimento para já darmos início ao projeto. Agora, notamos que o projeto </w:t>
      </w:r>
      <w:r>
        <w:lastRenderedPageBreak/>
        <w:t xml:space="preserve">ficou com objetivos mais concretos, o que facilitará a sua execução e implementação. </w:t>
      </w:r>
    </w:p>
    <w:p w14:paraId="61512BDA" w14:textId="77777777" w:rsidR="006D7D31" w:rsidRDefault="006D7D31"/>
    <w:sectPr w:rsidR="006D7D31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AF279" w14:textId="77777777" w:rsidR="00DA0A32" w:rsidRDefault="00DA0A32">
      <w:pPr>
        <w:spacing w:after="0" w:line="240" w:lineRule="auto"/>
      </w:pPr>
      <w:r>
        <w:separator/>
      </w:r>
    </w:p>
  </w:endnote>
  <w:endnote w:type="continuationSeparator" w:id="0">
    <w:p w14:paraId="18EDB0A9" w14:textId="77777777" w:rsidR="00DA0A32" w:rsidRDefault="00DA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C31D0" w14:textId="77777777" w:rsidR="00DA0A32" w:rsidRDefault="00DA0A3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F52DF10" w14:textId="77777777" w:rsidR="00DA0A32" w:rsidRDefault="00DA0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2C57"/>
    <w:multiLevelType w:val="multilevel"/>
    <w:tmpl w:val="93D49F4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  <w:sz w:val="20"/>
      </w:r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1" w15:restartNumberingAfterBreak="0">
    <w:nsid w:val="6BD63E3F"/>
    <w:multiLevelType w:val="multilevel"/>
    <w:tmpl w:val="653629E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975333488">
    <w:abstractNumId w:val="0"/>
  </w:num>
  <w:num w:numId="2" w16cid:durableId="965311663">
    <w:abstractNumId w:val="0"/>
    <w:lvlOverride w:ilvl="0">
      <w:startOverride w:val="1"/>
    </w:lvlOverride>
  </w:num>
  <w:num w:numId="3" w16cid:durableId="1860699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D7D31"/>
    <w:rsid w:val="002D1B3C"/>
    <w:rsid w:val="003B1B03"/>
    <w:rsid w:val="006D7D31"/>
    <w:rsid w:val="00DA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7E33"/>
  <w15:docId w15:val="{2475D9D1-009F-4B0A-A5F9-4944A70C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pt-PT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tulo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tulo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tulo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">
    <w:name w:val="Fonte parág. padrão"/>
  </w:style>
  <w:style w:type="character" w:customStyle="1" w:styleId="Ttulo1Char">
    <w:name w:val="Título 1 Char"/>
    <w:basedOn w:val="Fontepargpadro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tulo2Char">
    <w:name w:val="Título 2 Char"/>
    <w:basedOn w:val="Fontepargpadro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tulo3Char">
    <w:name w:val="Título 3 Char"/>
    <w:basedOn w:val="Fontepargpadro"/>
    <w:rPr>
      <w:rFonts w:eastAsia="Times New Roman" w:cs="Times New Roman"/>
      <w:color w:val="0F4761"/>
      <w:sz w:val="28"/>
      <w:szCs w:val="28"/>
    </w:rPr>
  </w:style>
  <w:style w:type="character" w:customStyle="1" w:styleId="Ttulo4Char">
    <w:name w:val="Título 4 Char"/>
    <w:basedOn w:val="Fontepargpadro"/>
    <w:rPr>
      <w:rFonts w:eastAsia="Times New Roman" w:cs="Times New Roman"/>
      <w:i/>
      <w:iCs/>
      <w:color w:val="0F4761"/>
    </w:rPr>
  </w:style>
  <w:style w:type="character" w:customStyle="1" w:styleId="Ttulo5Char">
    <w:name w:val="Título 5 Char"/>
    <w:basedOn w:val="Fontepargpadro"/>
    <w:rPr>
      <w:rFonts w:eastAsia="Times New Roman" w:cs="Times New Roman"/>
      <w:color w:val="0F4761"/>
    </w:rPr>
  </w:style>
  <w:style w:type="character" w:customStyle="1" w:styleId="Ttulo6Char">
    <w:name w:val="Título 6 Char"/>
    <w:basedOn w:val="Fontepargpadro"/>
    <w:rPr>
      <w:rFonts w:eastAsia="Times New Roman" w:cs="Times New Roman"/>
      <w:i/>
      <w:iCs/>
      <w:color w:val="595959"/>
    </w:rPr>
  </w:style>
  <w:style w:type="character" w:customStyle="1" w:styleId="Ttulo7Char">
    <w:name w:val="Título 7 Char"/>
    <w:basedOn w:val="Fontepargpadro"/>
    <w:rPr>
      <w:rFonts w:eastAsia="Times New Roman" w:cs="Times New Roman"/>
      <w:color w:val="595959"/>
    </w:rPr>
  </w:style>
  <w:style w:type="character" w:customStyle="1" w:styleId="Ttulo8Char">
    <w:name w:val="Título 8 Char"/>
    <w:basedOn w:val="Fontepargpadro"/>
    <w:rPr>
      <w:rFonts w:eastAsia="Times New Roman" w:cs="Times New Roman"/>
      <w:i/>
      <w:iCs/>
      <w:color w:val="272727"/>
    </w:rPr>
  </w:style>
  <w:style w:type="character" w:customStyle="1" w:styleId="Ttulo9Char">
    <w:name w:val="Título 9 Char"/>
    <w:basedOn w:val="Fontepargpadro"/>
    <w:rPr>
      <w:rFonts w:eastAsia="Times New Roman" w:cs="Times New Roman"/>
      <w:color w:val="272727"/>
    </w:r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tuloChar">
    <w:name w:val="Título Char"/>
    <w:basedOn w:val="Fontepargpadr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tuloChar">
    <w:name w:val="Subtítulo Char"/>
    <w:basedOn w:val="Fontepargpadro"/>
    <w:rPr>
      <w:rFonts w:eastAsia="Times New Roman" w:cs="Times New Roman"/>
      <w:color w:val="595959"/>
      <w:spacing w:val="15"/>
      <w:sz w:val="28"/>
      <w:szCs w:val="28"/>
    </w:rPr>
  </w:style>
  <w:style w:type="paragraph" w:styleId="Citao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oChar">
    <w:name w:val="Citação Char"/>
    <w:basedOn w:val="Fontepargpadro"/>
    <w:rPr>
      <w:i/>
      <w:iCs/>
      <w:color w:val="404040"/>
    </w:rPr>
  </w:style>
  <w:style w:type="paragraph" w:styleId="PargrafodaLista">
    <w:name w:val="List Paragraph"/>
    <w:basedOn w:val="Normal"/>
    <w:pPr>
      <w:ind w:left="720"/>
      <w:contextualSpacing/>
    </w:pPr>
  </w:style>
  <w:style w:type="character" w:styleId="nfaseIntensa">
    <w:name w:val="Intense Emphasis"/>
    <w:basedOn w:val="Fontepargpadro"/>
    <w:rPr>
      <w:i/>
      <w:iCs/>
      <w:color w:val="0F4761"/>
    </w:rPr>
  </w:style>
  <w:style w:type="paragraph" w:styleId="CitaoIntensa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oIntensaChar">
    <w:name w:val="Citação Intensa Char"/>
    <w:basedOn w:val="Fontepargpadro"/>
    <w:rPr>
      <w:i/>
      <w:iCs/>
      <w:color w:val="0F4761"/>
    </w:rPr>
  </w:style>
  <w:style w:type="character" w:styleId="RefernciaIntensa">
    <w:name w:val="Intense Reference"/>
    <w:basedOn w:val="Fontepargpadro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baltazar</dc:creator>
  <dc:description/>
  <cp:lastModifiedBy>Rafael Baptista</cp:lastModifiedBy>
  <cp:revision>2</cp:revision>
  <dcterms:created xsi:type="dcterms:W3CDTF">2025-04-29T14:44:00Z</dcterms:created>
  <dcterms:modified xsi:type="dcterms:W3CDTF">2025-04-29T14:44:00Z</dcterms:modified>
</cp:coreProperties>
</file>